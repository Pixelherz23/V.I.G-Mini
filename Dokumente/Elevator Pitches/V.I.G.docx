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AB41" w14:textId="77777777" w:rsidR="00C77E63" w:rsidRDefault="00C77E63"/>
    <w:p w14:paraId="3AECAB42" w14:textId="77777777" w:rsidR="00C77E63" w:rsidRDefault="000B280E">
      <w:r>
        <w:t>V.I.G-Mini</w:t>
      </w:r>
    </w:p>
    <w:p w14:paraId="3AECAB43" w14:textId="77777777" w:rsidR="00C77E63" w:rsidRDefault="000B280E">
      <w:r>
        <w:t>Was ist V.I.G-Mini?</w:t>
      </w:r>
    </w:p>
    <w:p w14:paraId="3AECAB44" w14:textId="77777777" w:rsidR="00C77E63" w:rsidRDefault="000B280E">
      <w:r>
        <w:t xml:space="preserve">V.I.G (Vielseitiges Intelligentes Gewächshaus) kombiniert Natur mit Technik. </w:t>
      </w:r>
    </w:p>
    <w:p w14:paraId="3AECAB45" w14:textId="3CA1D32B" w:rsidR="00C77E63" w:rsidRDefault="000B280E">
      <w:r>
        <w:t xml:space="preserve">V.I.G wird das Anbauen von Pflanzen erleichtern. Die Problematik, die bei der Zucht von bspw. Obst und Gemüse gegeben ist, </w:t>
      </w:r>
      <w:r>
        <w:t xml:space="preserve">das der Anwender sehr schwer einschätzen oder dokumentieren kann, wie hoch bspw. die Luft- und Bodenfeuchtigkeit im Gewächshaus ist oder ob die Pflanzen ausreichend Sonne bekommen. Auch sich daran zu erinnern, </w:t>
      </w:r>
      <w:r w:rsidR="00E55CFE">
        <w:t>dass</w:t>
      </w:r>
      <w:r>
        <w:t xml:space="preserve"> die Pflanzen entsprechend bewässert werden</w:t>
      </w:r>
      <w:r>
        <w:t>, kann frustrierend für den (Hobby)</w:t>
      </w:r>
      <w:r w:rsidR="00E55CFE">
        <w:t>-</w:t>
      </w:r>
      <w:r>
        <w:t xml:space="preserve">züchter </w:t>
      </w:r>
      <w:r w:rsidR="00E55CFE">
        <w:t>sein.</w:t>
      </w:r>
      <w:r>
        <w:t xml:space="preserve"> Insbesondere Setzlinge, benötigen eine behutsame und kontrollierte Aufzucht, um Pilzbefall oder simples eingehen zu vermeiden.</w:t>
      </w:r>
    </w:p>
    <w:p w14:paraId="3AECAB46" w14:textId="77777777" w:rsidR="00C77E63" w:rsidRDefault="000B280E">
      <w:r>
        <w:t>V.I.G soll Abhilfe schaffen indem es die Werte des Gewächshauses aufzeichnet un</w:t>
      </w:r>
      <w:r>
        <w:t xml:space="preserve">d umfangreiche Statistiken erstellt, um dem Nutzer ein genaues Bild der Lage zu zeichnen. </w:t>
      </w:r>
    </w:p>
    <w:p w14:paraId="3AECAB47" w14:textId="77777777" w:rsidR="00C77E63" w:rsidRDefault="000B280E">
      <w:r>
        <w:t xml:space="preserve">V.I.G soll dem Nutzer auch aktiv „unter die Arme“ greifen, indem es die Luftfeuchtigkeit, Temperatur sowie Lichtzufuhr anpasst und die Wasserversorgung verwaltet. </w:t>
      </w:r>
    </w:p>
    <w:p w14:paraId="3AECAB48" w14:textId="7FB5238D" w:rsidR="00C77E63" w:rsidRDefault="000B280E">
      <w:r>
        <w:t>D</w:t>
      </w:r>
      <w:r>
        <w:t xml:space="preserve">ies erfolgt entweder zu bestimmten Urzeiten/Tagen, oder in Relation zu den </w:t>
      </w:r>
      <w:r w:rsidR="00E55CFE">
        <w:t>Werten,</w:t>
      </w:r>
      <w:r>
        <w:t xml:space="preserve"> die im Gewächshaus herrschen. </w:t>
      </w:r>
    </w:p>
    <w:p w14:paraId="3AECAB49" w14:textId="3E18131B" w:rsidR="00C77E63" w:rsidRDefault="000B280E">
      <w:r>
        <w:t xml:space="preserve">V.I.G wird über einen Client am Computer oder über eine (Web-) App gesteuert und bedient. Der Nutzer kann ein Account mit seiner </w:t>
      </w:r>
      <w:r w:rsidR="00E55CFE">
        <w:t>E-Mail</w:t>
      </w:r>
      <w:r>
        <w:t xml:space="preserve">-Adresse </w:t>
      </w:r>
      <w:r>
        <w:t xml:space="preserve">erstellen und sich somit beim Client anmelden. </w:t>
      </w:r>
    </w:p>
    <w:p w14:paraId="3AECAB4A" w14:textId="77777777" w:rsidR="00C77E63" w:rsidRDefault="000B280E">
      <w:r>
        <w:t>Daraufhin kann der Anwender ein oder mehrere V.I.G-Gewächshäuser mit seinem Account verknüpfen und verwalten.</w:t>
      </w:r>
    </w:p>
    <w:p w14:paraId="3AECAB4B" w14:textId="77777777" w:rsidR="00C77E63" w:rsidRDefault="000B280E">
      <w:r>
        <w:t>V.I.G-Mini ist ein kleines und kompaktes Gewächshaus und eignet sich perfekt für den Betrieb in Rä</w:t>
      </w:r>
      <w:r>
        <w:t>umlichkeiten wie Wohnzimmern oder Küchen.</w:t>
      </w:r>
    </w:p>
    <w:p w14:paraId="3AECAB4C" w14:textId="77777777" w:rsidR="00C77E63" w:rsidRDefault="00C77E63"/>
    <w:sectPr w:rsidR="00C77E63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CAB45" w14:textId="77777777" w:rsidR="00000000" w:rsidRDefault="000B280E">
      <w:pPr>
        <w:spacing w:after="0" w:line="240" w:lineRule="auto"/>
      </w:pPr>
      <w:r>
        <w:separator/>
      </w:r>
    </w:p>
  </w:endnote>
  <w:endnote w:type="continuationSeparator" w:id="0">
    <w:p w14:paraId="3AECAB47" w14:textId="77777777" w:rsidR="00000000" w:rsidRDefault="000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CAB41" w14:textId="77777777" w:rsidR="00000000" w:rsidRDefault="000B28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ECAB43" w14:textId="77777777" w:rsidR="00000000" w:rsidRDefault="000B2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77E63"/>
    <w:rsid w:val="000B280E"/>
    <w:rsid w:val="00C77E63"/>
    <w:rsid w:val="00E5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AB41"/>
  <w15:docId w15:val="{323618C2-5A58-49BC-9CDD-9EFA9505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Stieler</dc:creator>
  <dc:description/>
  <cp:lastModifiedBy>Kai Stieler</cp:lastModifiedBy>
  <cp:revision>2</cp:revision>
  <dcterms:created xsi:type="dcterms:W3CDTF">2021-04-20T13:00:00Z</dcterms:created>
  <dcterms:modified xsi:type="dcterms:W3CDTF">2021-04-20T13:00:00Z</dcterms:modified>
</cp:coreProperties>
</file>